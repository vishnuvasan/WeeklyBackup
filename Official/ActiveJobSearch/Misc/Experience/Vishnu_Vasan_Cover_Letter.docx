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9466911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Name"/>
      </w:sdtPr>
      <w:sdtContent>
        <w:p>
          <w:pPr>
            <w:pStyle w:val="Address"/>
            <w:rPr>
              <w:b/>
              <w:b/>
              <w:szCs w:val="20"/>
            </w:rPr>
          </w:pPr>
          <w:r>
            <w:rPr>
              <w:b/>
              <w:szCs w:val="20"/>
            </w:rPr>
            <w:t>Vishnu Vasan Nehru</w:t>
          </w:r>
        </w:p>
      </w:sdtContent>
    </w:sdt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B10, New Housing Unit</w:t>
      </w:r>
    </w:p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Mannargudi, Thiruvarur</w:t>
      </w:r>
    </w:p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TamilNadu</w:t>
      </w:r>
    </w:p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India - 614001</w:t>
      </w:r>
    </w:p>
    <w:sdt>
      <w:sdtPr>
        <w:text/>
        <w:id w:val="844566638"/>
        <w:dataBinding w:prefixMappings="xmlns:ns0='http://schemas.microsoft.com/office/2006/coverPageProps' " w:xpath="/ns0:CoverPageProperties[1]/ns0:CompanyPhone[1]" w:storeItemID="{55AF091B-3C7A-41E3-B477-F2FDAA23CFDA}"/>
        <w:alias w:val="Phone"/>
      </w:sdtPr>
      <w:sdtContent>
        <w:p>
          <w:pPr>
            <w:pStyle w:val="Address"/>
            <w:rPr>
              <w:b/>
              <w:b/>
              <w:szCs w:val="20"/>
            </w:rPr>
          </w:pPr>
          <w:r>
            <w:rPr>
              <w:b/>
              <w:szCs w:val="20"/>
            </w:rPr>
            <w:t>+91-7411367797</w:t>
          </w:r>
        </w:p>
      </w:sdtContent>
    </w:sdt>
    <w:sdt>
      <w:sdtPr>
        <w:text/>
        <w:id w:val="175019554"/>
        <w:dataBinding w:prefixMappings="xmlns:ns0='http://schemas.microsoft.com/office/2006/coverPageProps' " w:xpath="/ns0:CoverPageProperties[1]/ns0:CompanyEmail[1]" w:storeItemID="{55AF091B-3C7A-41E3-B477-F2FDAA23CFDA}"/>
        <w:alias w:val="Email"/>
      </w:sdtPr>
      <w:sdtContent>
        <w:p>
          <w:pPr>
            <w:pStyle w:val="Address"/>
            <w:rPr>
              <w:b/>
              <w:b/>
              <w:szCs w:val="20"/>
            </w:rPr>
          </w:pPr>
          <w:r>
            <w:rPr>
              <w:b/>
              <w:szCs w:val="20"/>
            </w:rPr>
            <w:t>vishnuvasan@zoho.com</w:t>
          </w:r>
        </w:p>
      </w:sdtContent>
    </w:sdt>
    <w:p>
      <w:pPr>
        <w:pStyle w:val="ComplimentaryClose"/>
        <w:rPr/>
      </w:pPr>
      <w:r>
        <w:rPr/>
        <w:t>Hello:</w:t>
      </w:r>
    </w:p>
    <w:p>
      <w:pPr>
        <w:pStyle w:val="Normal"/>
        <w:rPr/>
      </w:pPr>
      <w:r>
        <w:rPr/>
        <w:t>I am a ECU SW and Test Developer with more than 6 years of experience, and I am a perfect match for the position you advertised recently in your job portal</w:t>
      </w:r>
    </w:p>
    <w:p>
      <w:pPr>
        <w:pStyle w:val="Normal"/>
        <w:rPr/>
      </w:pPr>
      <w:r>
        <w:rPr/>
        <w:t>Here is a description of how my experience compares with your requirements.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0" w:after="240"/>
              <w:outlineLvl w:val="0"/>
              <w:rPr/>
            </w:pPr>
            <w:r>
              <w:rPr/>
              <w:t>Job requirements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0" w:after="240"/>
              <w:outlineLvl w:val="0"/>
              <w:rPr/>
            </w:pPr>
            <w:r>
              <w:rPr/>
              <w:t>My experience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bookmarkStart w:id="0" w:name="_GoBack"/>
            <w:bookmarkEnd w:id="0"/>
            <w:r>
              <w:rPr/>
              <w:t>Software Development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4+ Years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Test Automation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2+ Years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Tool Development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2+ Years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would welcome the opportunity to further discuss my skills and this position. </w:t>
      </w:r>
      <w:r>
        <w:rPr/>
        <w:t>Earliest Possible Date for joining would be 1</w:t>
      </w:r>
      <w:r>
        <w:rPr>
          <w:vertAlign w:val="superscript"/>
        </w:rPr>
        <w:t>st</w:t>
      </w:r>
      <w:r>
        <w:rPr/>
        <w:t xml:space="preserve"> June 2016. </w:t>
      </w:r>
      <w:r>
        <w:rPr/>
        <w:t xml:space="preserve"> If you have questions or would like to schedule an interview, please contact me by phone at </w:t>
      </w:r>
      <w:sdt>
        <w:sdtPr>
          <w:text/>
          <w:dataBinding w:prefixMappings="xmlns:ns0='http://schemas.microsoft.com/office/2006/coverPageProps' " w:xpath="/ns0:CoverPageProperties[1]/ns0:CompanyPhone[1]" w:storeItemID="{55AF091B-3C7A-41E3-B477-F2FDAA23CFDA}"/>
          <w:alias w:val="Phone"/>
        </w:sdtPr>
        <w:sdtContent>
          <w:r>
            <w:rPr>
              <w:lang w:val="en-IN"/>
            </w:rPr>
            <w:t>+91-7411367797</w:t>
          </w:r>
        </w:sdtContent>
      </w:sdt>
      <w:r>
        <w:rPr/>
        <w:t xml:space="preserve"> or by e</w:t>
      </w:r>
      <w:r>
        <w:rPr/>
        <w:t xml:space="preserve">mail at </w:t>
      </w:r>
      <w:sdt>
        <w:sdtPr>
          <w:text/>
          <w:dataBinding w:prefixMappings="xmlns:ns0='http://schemas.microsoft.com/office/2006/coverPageProps' " w:xpath="/ns0:CoverPageProperties[1]/ns0:CompanyEmail[1]" w:storeItemID="{55AF091B-3C7A-41E3-B477-F2FDAA23CFDA}"/>
          <w:alias w:val="Email"/>
        </w:sdtPr>
        <w:sdtContent>
          <w:r>
            <w:rPr>
              <w:lang w:val="en-IN"/>
            </w:rPr>
            <w:t>vishnuvasan@zoho.com</w:t>
          </w:r>
        </w:sdtContent>
      </w:sdt>
      <w:r>
        <w:rPr/>
        <w:t>. I have enclosed my resume for your review. I look forward to hearing from you.</w:t>
      </w:r>
    </w:p>
    <w:p>
      <w:pPr>
        <w:pStyle w:val="Closing"/>
        <w:rPr/>
      </w:pPr>
      <w:r>
        <w:rPr/>
        <w:t>Sincerely,</w:t>
      </w:r>
    </w:p>
    <w:sdt>
      <w:sdtPr>
        <w:text/>
        <w:id w:val="16277776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Name"/>
      </w:sdtPr>
      <w:sdtContent>
        <w:p>
          <w:pPr>
            <w:pStyle w:val="Signature"/>
            <w:spacing w:before="0" w:after="240"/>
            <w:rPr/>
          </w:pPr>
          <w:r>
            <w:rPr>
              <w:lang w:val="en-IN"/>
            </w:rPr>
            <w:t>Vishnu Vasan Nehru</w:t>
          </w:r>
        </w:p>
      </w:sdtContent>
    </w:sdt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189998324"/>
      <w:dataBinding w:prefixMappings="xmlns:ns0='http://schemas.microsoft.com/office/2006/coverPageProps' " w:xpath="/ns0:CoverPageProperties[1]/ns0:CompanyAddress[1]" w:storeItemID="{55AF091B-3C7A-41E3-B477-F2FDAA23CFDA}"/>
      <w:alias w:val="Name"/>
    </w:sdtPr>
    <w:sdtContent>
      <w:p>
        <w:pPr>
          <w:pStyle w:val="Header"/>
          <w:rPr/>
        </w:pPr>
        <w:r>
          <w:rPr/>
          <w:t>[Recipient Name]</w:t>
        </w:r>
      </w:p>
    </w:sdtContent>
  </w:sdt>
  <w:sdt>
    <w:sdtPr>
      <w:text/>
      <w:id w:val="1523207147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alias w:val="Date"/>
    </w:sdtPr>
    <w:sdtContent>
      <w:p>
        <w:pPr>
          <w:pStyle w:val="Header"/>
          <w:rPr/>
        </w:pPr>
        <w:r>
          <w:rPr/>
          <w:t>[Date]</w:t>
        </w:r>
      </w:p>
    </w:sdtContent>
  </w:sdt>
  <w:p>
    <w:pPr>
      <w:pStyle w:val="Header"/>
      <w:spacing w:before="0" w:after="480"/>
      <w:contextualSpacing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5e79"/>
    <w:pPr>
      <w:widowControl/>
      <w:bidi w:val="0"/>
      <w:spacing w:lineRule="auto" w:line="276" w:before="0" w:after="240"/>
      <w:jc w:val="left"/>
    </w:pPr>
    <w:rPr>
      <w:rFonts w:ascii="Calibri" w:hAnsi="Calibri" w:eastAsia="Times New Roman" w:cs="Times New Roman" w:asciiTheme="minorHAnsi" w:hAnsiTheme="minorHAnsi"/>
      <w:color w:val="00000A"/>
      <w:spacing w:val="4"/>
      <w:sz w:val="20"/>
      <w:szCs w:val="18"/>
      <w:lang w:val="en-US" w:eastAsia="en-US" w:bidi="ar-SA"/>
    </w:rPr>
  </w:style>
  <w:style w:type="paragraph" w:styleId="Heading1">
    <w:name w:val="Heading 1"/>
    <w:basedOn w:val="Normal"/>
    <w:next w:val="Normal"/>
    <w:qFormat/>
    <w:rsid w:val="006857da"/>
    <w:pPr>
      <w:outlineLvl w:val="0"/>
    </w:pPr>
    <w:rPr>
      <w:b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Char" w:customStyle="1">
    <w:name w:val="Body Char"/>
    <w:basedOn w:val="DefaultParagraphFont"/>
    <w:link w:val="Body"/>
    <w:semiHidden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PlaceholderTextChar" w:customStyle="1">
    <w:name w:val="Placeholder Text Char"/>
    <w:basedOn w:val="BodyChar"/>
    <w:link w:val="PlaceholderText1"/>
    <w:semiHidden/>
    <w:qFormat/>
    <w:rsid w:val="006857da"/>
    <w:rPr>
      <w:rFonts w:ascii="Calibri" w:hAnsi="Calibri" w:asciiTheme="minorHAnsi" w:hAnsiTheme="minorHAnsi"/>
      <w:b/>
      <w:spacing w:val="4"/>
      <w:szCs w:val="18"/>
    </w:rPr>
  </w:style>
  <w:style w:type="character" w:styleId="SalutationChar" w:customStyle="1">
    <w:name w:val="Salutation Char"/>
    <w:basedOn w:val="DefaultParagraphFont"/>
    <w:link w:val="Salutation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SignatureChar" w:customStyle="1">
    <w:name w:val="Signature Char"/>
    <w:basedOn w:val="DefaultParagraphFont"/>
    <w:link w:val="Signature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DateChar" w:customStyle="1">
    <w:name w:val="Date Char"/>
    <w:basedOn w:val="DefaultParagraphFont"/>
    <w:link w:val="Date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ClosingChar" w:customStyle="1">
    <w:name w:val="Closing Char"/>
    <w:basedOn w:val="DefaultParagraphFont"/>
    <w:link w:val="Closing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6857da"/>
    <w:rPr>
      <w:color w:val="808080"/>
    </w:rPr>
  </w:style>
  <w:style w:type="character" w:styleId="HeaderChar" w:customStyle="1">
    <w:name w:val="Header Char"/>
    <w:basedOn w:val="DefaultParagraphFont"/>
    <w:link w:val="Header"/>
    <w:qFormat/>
    <w:rsid w:val="004f2002"/>
    <w:rPr>
      <w:rFonts w:ascii="Calibri" w:hAnsi="Calibri" w:asciiTheme="minorHAnsi" w:hAnsiTheme="minorHAnsi"/>
      <w:spacing w:val="4"/>
      <w:szCs w:val="18"/>
    </w:rPr>
  </w:style>
  <w:style w:type="character" w:styleId="FooterChar" w:customStyle="1">
    <w:name w:val="Footer Char"/>
    <w:basedOn w:val="DefaultParagraphFont"/>
    <w:link w:val="Footer"/>
    <w:semiHidden/>
    <w:qFormat/>
    <w:rsid w:val="004f2002"/>
    <w:rPr>
      <w:rFonts w:ascii="Calibri" w:hAnsi="Calibri" w:asciiTheme="minorHAnsi" w:hAnsiTheme="minorHAnsi"/>
      <w:spacing w:val="4"/>
      <w:szCs w:val="18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15be0"/>
    <w:pPr/>
    <w:rPr>
      <w:rFonts w:cs="Tahoma"/>
      <w:sz w:val="16"/>
      <w:szCs w:val="16"/>
    </w:rPr>
  </w:style>
  <w:style w:type="paragraph" w:styleId="Body" w:customStyle="1">
    <w:name w:val="Body"/>
    <w:basedOn w:val="Normal"/>
    <w:link w:val="BodyChar"/>
    <w:semiHidden/>
    <w:unhideWhenUsed/>
    <w:qFormat/>
    <w:rsid w:val="000a5195"/>
    <w:pPr>
      <w:spacing w:before="0" w:after="200"/>
    </w:pPr>
    <w:rPr/>
  </w:style>
  <w:style w:type="paragraph" w:styleId="Address" w:customStyle="1">
    <w:name w:val="Address"/>
    <w:basedOn w:val="Normal"/>
    <w:qFormat/>
    <w:rsid w:val="006857da"/>
    <w:pPr>
      <w:spacing w:before="0" w:after="0"/>
    </w:pPr>
    <w:rPr/>
  </w:style>
  <w:style w:type="paragraph" w:styleId="Closing">
    <w:name w:val="Closing"/>
    <w:basedOn w:val="Normal"/>
    <w:link w:val="ClosingChar"/>
    <w:qFormat/>
    <w:rsid w:val="006857da"/>
    <w:pPr>
      <w:spacing w:before="400" w:after="1000"/>
    </w:pPr>
    <w:rPr/>
  </w:style>
  <w:style w:type="paragraph" w:styleId="ComplimentaryClose">
    <w:name w:val="Complimentary Close"/>
    <w:basedOn w:val="Closing"/>
    <w:next w:val="Normal"/>
    <w:link w:val="SalutationChar"/>
    <w:qFormat/>
    <w:rsid w:val="006857da"/>
    <w:pPr>
      <w:spacing w:before="240" w:after="240"/>
    </w:pPr>
    <w:rPr/>
  </w:style>
  <w:style w:type="paragraph" w:styleId="Signature">
    <w:name w:val="Signature"/>
    <w:basedOn w:val="Normal"/>
    <w:link w:val="SignatureChar"/>
    <w:qFormat/>
    <w:rsid w:val="006857da"/>
    <w:pPr/>
    <w:rPr/>
  </w:style>
  <w:style w:type="paragraph" w:styleId="PlaceholderText1" w:customStyle="1">
    <w:name w:val="Placeholder Text1"/>
    <w:basedOn w:val="Body"/>
    <w:link w:val="PlaceholderTextChar"/>
    <w:semiHidden/>
    <w:unhideWhenUsed/>
    <w:qFormat/>
    <w:rsid w:val="003f1eb2"/>
    <w:pPr/>
    <w:rPr>
      <w:b/>
    </w:rPr>
  </w:style>
  <w:style w:type="paragraph" w:styleId="Date">
    <w:name w:val="Date"/>
    <w:basedOn w:val="Normal"/>
    <w:next w:val="Normal"/>
    <w:link w:val="DateChar"/>
    <w:qFormat/>
    <w:rsid w:val="006857da"/>
    <w:pPr>
      <w:spacing w:before="240" w:after="240"/>
    </w:pPr>
    <w:rPr/>
  </w:style>
  <w:style w:type="paragraph" w:styleId="Header">
    <w:name w:val="Header"/>
    <w:basedOn w:val="Normal"/>
    <w:link w:val="HeaderChar"/>
    <w:rsid w:val="004f2002"/>
    <w:pPr>
      <w:spacing w:lineRule="auto" w:line="240" w:before="0" w:after="480"/>
      <w:contextualSpacing/>
    </w:pPr>
    <w:rPr/>
  </w:style>
  <w:style w:type="paragraph" w:styleId="Footer">
    <w:name w:val="Footer"/>
    <w:basedOn w:val="Normal"/>
    <w:link w:val="FooterChar"/>
    <w:semiHidden/>
    <w:unhideWhenUsed/>
    <w:rsid w:val="004f200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F881C24B584DD78525037264B5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D0240-35E9-4E6D-8243-2AE3B7F2197D}"/>
      </w:docPartPr>
      <w:docPartBody>
        <w:p w:rsidR="00000000" w:rsidRDefault="00701ACB">
          <w:pPr>
            <w:pStyle w:val="11F881C24B584DD78525037264B5DE63"/>
          </w:pPr>
          <w:r>
            <w:t>[Your Name]</w:t>
          </w:r>
        </w:p>
      </w:docPartBody>
    </w:docPart>
    <w:docPart>
      <w:docPartPr>
        <w:name w:val="576D6430C89C4AE096AC1EE854AC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1B06-336A-45FA-AC57-A55BBF3A1F7A}"/>
      </w:docPartPr>
      <w:docPartBody>
        <w:p w:rsidR="00000000" w:rsidRDefault="00701ACB">
          <w:pPr>
            <w:pStyle w:val="576D6430C89C4AE096AC1EE854AC29DC"/>
          </w:pPr>
          <w:r>
            <w:t>[phone number]</w:t>
          </w:r>
        </w:p>
      </w:docPartBody>
    </w:docPart>
    <w:docPart>
      <w:docPartPr>
        <w:name w:val="149C0653D27B42F09C1292800349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BC94-C7A0-4D12-A7EB-845423351925}"/>
      </w:docPartPr>
      <w:docPartBody>
        <w:p w:rsidR="00000000" w:rsidRDefault="00701ACB">
          <w:pPr>
            <w:pStyle w:val="149C0653D27B42F09C12928003490DBB"/>
          </w:pPr>
          <w:r>
            <w:t>[email]</w:t>
          </w:r>
        </w:p>
      </w:docPartBody>
    </w:docPart>
    <w:docPart>
      <w:docPartPr>
        <w:name w:val="A64776677A34442DBBAD99CBA311B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EDF9-2568-4502-97D2-6ACC020DD33E}"/>
      </w:docPartPr>
      <w:docPartBody>
        <w:p w:rsidR="00000000" w:rsidRDefault="00701ACB">
          <w:pPr>
            <w:pStyle w:val="A64776677A34442DBBAD99CBA311BA9F"/>
          </w:pPr>
          <w:r w:rsidRPr="004F2002">
            <w:t>[phone number]</w:t>
          </w:r>
        </w:p>
      </w:docPartBody>
    </w:docPart>
    <w:docPart>
      <w:docPartPr>
        <w:name w:val="16BCE0C9983248B3B2BC21FEAB92C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4CF9-54A0-4782-9484-448785E7FBA0}"/>
      </w:docPartPr>
      <w:docPartBody>
        <w:p w:rsidR="00000000" w:rsidRDefault="00701ACB">
          <w:pPr>
            <w:pStyle w:val="16BCE0C9983248B3B2BC21FEAB92C1EE"/>
          </w:pPr>
          <w:r w:rsidRPr="004F2002">
            <w:t>[email]</w:t>
          </w:r>
        </w:p>
      </w:docPartBody>
    </w:docPart>
    <w:docPart>
      <w:docPartPr>
        <w:name w:val="7FBB39AFF9774EA5B0F476E2BD86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F0D2-FE8C-4D42-B6B0-9B57B6161653}"/>
      </w:docPartPr>
      <w:docPartBody>
        <w:p w:rsidR="00000000" w:rsidRDefault="00701ACB">
          <w:pPr>
            <w:pStyle w:val="7FBB39AFF9774EA5B0F476E2BD869E1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CB"/>
    <w:rsid w:val="0070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881C24B584DD78525037264B5DE63">
    <w:name w:val="11F881C24B584DD78525037264B5DE63"/>
  </w:style>
  <w:style w:type="paragraph" w:customStyle="1" w:styleId="90B47B4E14D347F6B8804BA117EA8D37">
    <w:name w:val="90B47B4E14D347F6B8804BA117EA8D37"/>
  </w:style>
  <w:style w:type="paragraph" w:customStyle="1" w:styleId="28F0AC73B4BD43D4B7A123E173278400">
    <w:name w:val="28F0AC73B4BD43D4B7A123E173278400"/>
  </w:style>
  <w:style w:type="paragraph" w:customStyle="1" w:styleId="576D6430C89C4AE096AC1EE854AC29DC">
    <w:name w:val="576D6430C89C4AE096AC1EE854AC29DC"/>
  </w:style>
  <w:style w:type="paragraph" w:customStyle="1" w:styleId="149C0653D27B42F09C12928003490DBB">
    <w:name w:val="149C0653D27B42F09C12928003490DBB"/>
  </w:style>
  <w:style w:type="paragraph" w:customStyle="1" w:styleId="A564CAD177EB4E3CA030C127E1C56D8B">
    <w:name w:val="A564CAD177EB4E3CA030C127E1C56D8B"/>
  </w:style>
  <w:style w:type="paragraph" w:customStyle="1" w:styleId="FCF88F23FB69487980B5CC7D8E76E7F0">
    <w:name w:val="FCF88F23FB69487980B5CC7D8E76E7F0"/>
  </w:style>
  <w:style w:type="paragraph" w:customStyle="1" w:styleId="A68EC99D6A9E4B3E843D539DCDE33D3E">
    <w:name w:val="A68EC99D6A9E4B3E843D539DCDE33D3E"/>
  </w:style>
  <w:style w:type="paragraph" w:customStyle="1" w:styleId="5F6754C122CD43F4B8770AA0CF3CC447">
    <w:name w:val="5F6754C122CD43F4B8770AA0CF3CC447"/>
  </w:style>
  <w:style w:type="paragraph" w:customStyle="1" w:styleId="B1001CFBAEED467B8FD800CD73923469">
    <w:name w:val="B1001CFBAEED467B8FD800CD73923469"/>
  </w:style>
  <w:style w:type="paragraph" w:customStyle="1" w:styleId="0D4E79FC9F7A477BBB2037836B7CB9C5">
    <w:name w:val="0D4E79FC9F7A477BBB2037836B7CB9C5"/>
  </w:style>
  <w:style w:type="paragraph" w:customStyle="1" w:styleId="B62C7E6879D04BE18F70E08FD400CE36">
    <w:name w:val="B62C7E6879D04BE18F70E08FD400CE3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9E9673579C4815A68C473DF2832B0C">
    <w:name w:val="6A9E9673579C4815A68C473DF2832B0C"/>
  </w:style>
  <w:style w:type="paragraph" w:customStyle="1" w:styleId="BD9DAEB37AE94545B416CBF51224FD77">
    <w:name w:val="BD9DAEB37AE94545B416CBF51224FD77"/>
  </w:style>
  <w:style w:type="paragraph" w:customStyle="1" w:styleId="9B9F34F34E1845E38CAD3A5AA8BECA33">
    <w:name w:val="9B9F34F34E1845E38CAD3A5AA8BECA33"/>
  </w:style>
  <w:style w:type="paragraph" w:customStyle="1" w:styleId="4B7674F5A18C491C9201D407643535B4">
    <w:name w:val="4B7674F5A18C491C9201D407643535B4"/>
  </w:style>
  <w:style w:type="paragraph" w:customStyle="1" w:styleId="A96C76D90BF641FDB2D83BBFC280E133">
    <w:name w:val="A96C76D90BF641FDB2D83BBFC280E133"/>
  </w:style>
  <w:style w:type="paragraph" w:customStyle="1" w:styleId="6DAB3B44BEE841E69A7A6B24CAF14A79">
    <w:name w:val="6DAB3B44BEE841E69A7A6B24CAF14A79"/>
  </w:style>
  <w:style w:type="paragraph" w:customStyle="1" w:styleId="F01AC1848FC346EAA8A10B997DE343D7">
    <w:name w:val="F01AC1848FC346EAA8A10B997DE343D7"/>
  </w:style>
  <w:style w:type="paragraph" w:customStyle="1" w:styleId="78910EB0874B4D9EBB78198F677E40E3">
    <w:name w:val="78910EB0874B4D9EBB78198F677E40E3"/>
  </w:style>
  <w:style w:type="paragraph" w:customStyle="1" w:styleId="F9D1ED09793F49F2B8DFBCE698B664CF">
    <w:name w:val="F9D1ED09793F49F2B8DFBCE698B664CF"/>
  </w:style>
  <w:style w:type="paragraph" w:customStyle="1" w:styleId="63704F34622042BF82FD1CFBD62E8724">
    <w:name w:val="63704F34622042BF82FD1CFBD62E8724"/>
  </w:style>
  <w:style w:type="paragraph" w:customStyle="1" w:styleId="7312DF8E3F5042498ED12F47FBE0ED9E">
    <w:name w:val="7312DF8E3F5042498ED12F47FBE0ED9E"/>
  </w:style>
  <w:style w:type="paragraph" w:customStyle="1" w:styleId="A64776677A34442DBBAD99CBA311BA9F">
    <w:name w:val="A64776677A34442DBBAD99CBA311BA9F"/>
  </w:style>
  <w:style w:type="paragraph" w:customStyle="1" w:styleId="16BCE0C9983248B3B2BC21FEAB92C1EE">
    <w:name w:val="16BCE0C9983248B3B2BC21FEAB92C1EE"/>
  </w:style>
  <w:style w:type="paragraph" w:customStyle="1" w:styleId="7FBB39AFF9774EA5B0F476E2BD869E16">
    <w:name w:val="7FBB39AFF9774EA5B0F476E2BD869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>+91-7411367797</CompanyPhone>
  <CompanyFax/>
  <CompanyEmail>vishnuvasan@zoho.com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E3F54-C999-4B65-9758-DEE49DC05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cvr_ltr2</Template>
  <TotalTime>1</TotalTime>
  <Application>LibreOffice/5.0.0.5$Linux_X86_64 LibreOffice_project/00$Build-5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2016-02-18T22:04:00Z</dcterms:created>
  <dc:creator>Vishnu Vasan Nehru</dc:creator>
  <dc:language>en-US</dc:language>
  <cp:lastModifiedBy>Inglourious </cp:lastModifiedBy>
  <cp:lastPrinted>2004-04-02T18:06:00Z</cp:lastPrinted>
  <dcterms:modified xsi:type="dcterms:W3CDTF">2016-02-20T06:17:39Z</dcterms:modified>
  <cp:revision>5</cp:revision>
  <dc:subject>Vishnu Vasan Nehru</dc:subject>
  <dc:title>Vishnu_Vasan_Cover_Letter_With_Salary_Requirements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TC060914171033</vt:lpwstr>
  </property>
</Properties>
</file>